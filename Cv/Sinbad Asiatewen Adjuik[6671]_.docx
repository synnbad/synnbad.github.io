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A696" w14:textId="5960E1C5" w:rsidR="00C067C5" w:rsidRPr="00370AD4" w:rsidRDefault="0085454D" w:rsidP="00370AD4">
      <w:pPr>
        <w:pStyle w:val="Title"/>
        <w:spacing w:line="240" w:lineRule="auto"/>
        <w:jc w:val="center"/>
        <w:rPr>
          <w:rFonts w:ascii="Times" w:hAnsi="Times" w:cs="Times"/>
          <w:b/>
          <w:bCs/>
          <w:color w:val="auto"/>
          <w:sz w:val="36"/>
          <w:szCs w:val="36"/>
        </w:rPr>
      </w:pPr>
      <w:r w:rsidRPr="00370AD4">
        <w:rPr>
          <w:rFonts w:ascii="Times" w:hAnsi="Times" w:cs="Times"/>
          <w:b/>
          <w:bCs/>
          <w:color w:val="auto"/>
          <w:sz w:val="36"/>
          <w:szCs w:val="36"/>
        </w:rPr>
        <w:t>Sinbad Asiatewen Adjuik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CA4571" w:rsidRPr="00A24F27" w14:paraId="192E295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D748D06" w14:textId="7DB8C80F" w:rsidR="00260D3F" w:rsidRPr="00370AD4" w:rsidRDefault="0085454D" w:rsidP="00086C7B">
            <w:pPr>
              <w:pStyle w:val="ContactInfo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370AD4">
              <w:rPr>
                <w:rFonts w:ascii="Times" w:hAnsi="Times" w:cs="Times"/>
                <w:color w:val="auto"/>
                <w:sz w:val="24"/>
                <w:szCs w:val="24"/>
              </w:rPr>
              <w:t>251 Abafum Avenue, Adenta Municipality</w:t>
            </w:r>
            <w:r w:rsidR="00260D3F" w:rsidRPr="00370AD4">
              <w:rPr>
                <w:rFonts w:ascii="Times" w:hAnsi="Times" w:cs="Times"/>
                <w:color w:val="auto"/>
                <w:sz w:val="24"/>
                <w:szCs w:val="24"/>
              </w:rPr>
              <w:t> | </w:t>
            </w:r>
            <w:r w:rsidRPr="00370AD4">
              <w:rPr>
                <w:rFonts w:ascii="Times" w:hAnsi="Times" w:cs="Times"/>
                <w:color w:val="auto"/>
                <w:sz w:val="24"/>
                <w:szCs w:val="24"/>
              </w:rPr>
              <w:t>0509124086</w:t>
            </w:r>
            <w:r w:rsidR="00260D3F" w:rsidRPr="00370AD4">
              <w:rPr>
                <w:rFonts w:ascii="Times" w:hAnsi="Times" w:cs="Times"/>
                <w:color w:val="auto"/>
                <w:sz w:val="24"/>
                <w:szCs w:val="24"/>
              </w:rPr>
              <w:t> | </w:t>
            </w:r>
            <w:hyperlink r:id="rId10" w:history="1">
              <w:r w:rsidR="00844BBC" w:rsidRPr="00370AD4">
                <w:rPr>
                  <w:rStyle w:val="Hyperlink"/>
                  <w:rFonts w:ascii="Times" w:hAnsi="Times" w:cs="Times"/>
                  <w:color w:val="auto"/>
                  <w:sz w:val="24"/>
                  <w:szCs w:val="24"/>
                </w:rPr>
                <w:t>saajuik@gmail.com</w:t>
              </w:r>
            </w:hyperlink>
          </w:p>
          <w:p w14:paraId="016BA1E3" w14:textId="0ACD5526" w:rsidR="00844BBC" w:rsidRPr="00F44505" w:rsidRDefault="00370AD4" w:rsidP="00086C7B">
            <w:pPr>
              <w:pStyle w:val="ContactInfo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370AD4">
              <w:rPr>
                <w:rFonts w:ascii="Times" w:hAnsi="Times" w:cs="Times"/>
                <w:color w:val="auto"/>
                <w:sz w:val="24"/>
                <w:szCs w:val="24"/>
              </w:rPr>
              <w:t>https://www.linkedin.com/in/sinbad-adjuik-3a3086171/</w:t>
            </w:r>
          </w:p>
        </w:tc>
      </w:tr>
    </w:tbl>
    <w:sdt>
      <w:sdtPr>
        <w:rPr>
          <w:rFonts w:ascii="Times" w:hAnsi="Times" w:cs="Times"/>
          <w:color w:val="auto"/>
          <w:sz w:val="24"/>
          <w:szCs w:val="24"/>
        </w:rPr>
        <w:alias w:val="Objective heading:"/>
        <w:tag w:val="Objective heading:"/>
        <w:id w:val="-1471434502"/>
        <w:placeholder>
          <w:docPart w:val="739084138D7C44B195030F32C395CA4E"/>
        </w:placeholder>
        <w:temporary/>
        <w:showingPlcHdr/>
        <w15:appearance w15:val="hidden"/>
      </w:sdtPr>
      <w:sdtContent>
        <w:p w14:paraId="1AF44746" w14:textId="77777777" w:rsidR="00C067C5" w:rsidRPr="00F44505" w:rsidRDefault="00126049" w:rsidP="00086C7B">
          <w:pPr>
            <w:pStyle w:val="Heading1"/>
            <w:spacing w:line="240" w:lineRule="auto"/>
            <w:rPr>
              <w:rFonts w:ascii="Times" w:hAnsi="Times" w:cs="Times"/>
              <w:color w:val="auto"/>
              <w:sz w:val="24"/>
              <w:szCs w:val="24"/>
            </w:rPr>
          </w:pPr>
          <w:r w:rsidRPr="00F44505">
            <w:rPr>
              <w:rFonts w:ascii="Times" w:hAnsi="Times" w:cs="Times"/>
              <w:b/>
              <w:bCs/>
              <w:color w:val="auto"/>
              <w:sz w:val="24"/>
              <w:szCs w:val="24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CA4571" w:rsidRPr="00A24F27" w14:paraId="5E983906" w14:textId="77777777" w:rsidTr="0008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tblHeader/>
        </w:trPr>
        <w:tc>
          <w:tcPr>
            <w:tcW w:w="5000" w:type="pct"/>
          </w:tcPr>
          <w:p w14:paraId="285EF98C" w14:textId="43446E41" w:rsidR="00260D3F" w:rsidRPr="00F44505" w:rsidRDefault="0085454D" w:rsidP="00086C7B">
            <w:p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An </w:t>
            </w:r>
            <w:r w:rsidR="00C56B8F" w:rsidRPr="00F44505">
              <w:rPr>
                <w:rFonts w:ascii="Times" w:hAnsi="Times" w:cs="Times"/>
                <w:color w:val="auto"/>
                <w:sz w:val="24"/>
                <w:szCs w:val="24"/>
              </w:rPr>
              <w:t>e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nthusiastic student eager to contribute to team success through hard work, attention to detail, and excellent organizational skills. With a clear understanding of </w:t>
            </w:r>
            <w:r w:rsidR="00C56B8F" w:rsidRPr="00F44505">
              <w:rPr>
                <w:rFonts w:ascii="Times" w:hAnsi="Times" w:cs="Times"/>
                <w:color w:val="auto"/>
                <w:sz w:val="24"/>
                <w:szCs w:val="24"/>
              </w:rPr>
              <w:t>p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rogramming, </w:t>
            </w:r>
            <w:r w:rsidR="00C56B8F" w:rsidRPr="00F44505">
              <w:rPr>
                <w:rFonts w:ascii="Times" w:hAnsi="Times" w:cs="Times"/>
                <w:color w:val="auto"/>
                <w:sz w:val="24"/>
                <w:szCs w:val="24"/>
              </w:rPr>
              <w:t>w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eb development</w:t>
            </w:r>
            <w:r w:rsidR="00D8236B" w:rsidRPr="00F44505">
              <w:rPr>
                <w:rFonts w:ascii="Times" w:hAnsi="Times" w:cs="Times"/>
                <w:color w:val="auto"/>
                <w:sz w:val="24"/>
                <w:szCs w:val="24"/>
              </w:rPr>
              <w:t>,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and experience in 3D modeling and </w:t>
            </w:r>
            <w:r w:rsidR="00D8236B" w:rsidRPr="00F44505">
              <w:rPr>
                <w:rFonts w:ascii="Times" w:hAnsi="Times" w:cs="Times"/>
                <w:color w:val="auto"/>
                <w:sz w:val="24"/>
                <w:szCs w:val="24"/>
              </w:rPr>
              <w:t>c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omputer </w:t>
            </w:r>
            <w:r w:rsidR="00D8236B" w:rsidRPr="00F44505">
              <w:rPr>
                <w:rFonts w:ascii="Times" w:hAnsi="Times" w:cs="Times"/>
                <w:color w:val="auto"/>
                <w:sz w:val="24"/>
                <w:szCs w:val="24"/>
              </w:rPr>
              <w:t>g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raphics, I am motivated to learn, grow and excel in the IT industry.</w:t>
            </w:r>
          </w:p>
        </w:tc>
      </w:tr>
    </w:tbl>
    <w:p w14:paraId="10D0967A" w14:textId="08216F1D" w:rsidR="00126049" w:rsidRPr="00F44505" w:rsidRDefault="0085454D" w:rsidP="00086C7B">
      <w:pPr>
        <w:pStyle w:val="Heading1"/>
        <w:spacing w:line="240" w:lineRule="auto"/>
        <w:rPr>
          <w:rFonts w:ascii="Times" w:hAnsi="Times" w:cs="Times"/>
          <w:b/>
          <w:bCs/>
          <w:color w:val="auto"/>
          <w:sz w:val="24"/>
          <w:szCs w:val="24"/>
        </w:rPr>
      </w:pPr>
      <w:r w:rsidRPr="00F44505">
        <w:rPr>
          <w:rFonts w:ascii="Times" w:hAnsi="Times" w:cs="Times"/>
          <w:b/>
          <w:bCs/>
          <w:color w:val="auto"/>
          <w:sz w:val="24"/>
          <w:szCs w:val="24"/>
        </w:rPr>
        <w:t>Technical Skills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CA4571" w:rsidRPr="00A24F27" w14:paraId="2D6E5F0C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0A45E60" w14:textId="28A9DC8A" w:rsidR="0085454D" w:rsidRPr="00F44505" w:rsidRDefault="00086C7B" w:rsidP="00086C7B">
            <w:pPr>
              <w:pStyle w:val="ListParagraph"/>
              <w:numPr>
                <w:ilvl w:val="0"/>
                <w:numId w:val="15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Web Development Skills: H</w:t>
            </w:r>
            <w:r w:rsidR="00B2733B" w:rsidRPr="00F44505">
              <w:rPr>
                <w:rFonts w:ascii="Times" w:hAnsi="Times" w:cs="Times"/>
                <w:color w:val="auto"/>
                <w:sz w:val="24"/>
                <w:szCs w:val="24"/>
              </w:rPr>
              <w:t>TML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,</w:t>
            </w:r>
            <w:r w:rsidR="00B2733B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CSS, JavaScript</w:t>
            </w:r>
          </w:p>
          <w:p w14:paraId="23880904" w14:textId="68A42F98" w:rsidR="00086C7B" w:rsidRPr="00F44505" w:rsidRDefault="00086C7B" w:rsidP="00086C7B">
            <w:pPr>
              <w:pStyle w:val="ListParagraph"/>
              <w:numPr>
                <w:ilvl w:val="0"/>
                <w:numId w:val="15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Microsoft </w:t>
            </w:r>
            <w:r w:rsidR="00B2733B" w:rsidRPr="00F44505">
              <w:rPr>
                <w:rFonts w:ascii="Times" w:hAnsi="Times" w:cs="Times"/>
                <w:color w:val="auto"/>
                <w:sz w:val="24"/>
                <w:szCs w:val="24"/>
              </w:rPr>
              <w:t>s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uite</w:t>
            </w:r>
            <w:r w:rsidR="00A81EC0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</w:t>
            </w:r>
            <w:r w:rsidR="008F28E9" w:rsidRPr="00F44505">
              <w:rPr>
                <w:rFonts w:ascii="Times" w:hAnsi="Times" w:cs="Times"/>
                <w:color w:val="auto"/>
                <w:sz w:val="24"/>
                <w:szCs w:val="24"/>
              </w:rPr>
              <w:t>p</w:t>
            </w:r>
            <w:r w:rsidR="00A81EC0" w:rsidRPr="00F44505">
              <w:rPr>
                <w:rFonts w:ascii="Times" w:hAnsi="Times" w:cs="Times"/>
                <w:color w:val="auto"/>
                <w:sz w:val="24"/>
                <w:szCs w:val="24"/>
              </w:rPr>
              <w:t>roficiency</w:t>
            </w:r>
          </w:p>
          <w:p w14:paraId="0E862B55" w14:textId="49C1A7F3" w:rsidR="00086C7B" w:rsidRPr="00F44505" w:rsidRDefault="00086C7B" w:rsidP="00086C7B">
            <w:pPr>
              <w:pStyle w:val="ListParagraph"/>
              <w:numPr>
                <w:ilvl w:val="0"/>
                <w:numId w:val="15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Programming with python</w:t>
            </w:r>
          </w:p>
          <w:p w14:paraId="255500A7" w14:textId="5453D084" w:rsidR="00086C7B" w:rsidRPr="00F44505" w:rsidRDefault="00086C7B" w:rsidP="00086C7B">
            <w:pPr>
              <w:pStyle w:val="ListParagraph"/>
              <w:numPr>
                <w:ilvl w:val="0"/>
                <w:numId w:val="15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Android mobile development</w:t>
            </w:r>
          </w:p>
          <w:p w14:paraId="2D2988B5" w14:textId="4581B70C" w:rsidR="00086C7B" w:rsidRPr="00F44505" w:rsidRDefault="00086C7B" w:rsidP="00086C7B">
            <w:pPr>
              <w:ind w:left="360"/>
              <w:rPr>
                <w:rFonts w:ascii="Times" w:hAnsi="Times" w:cs="Times"/>
                <w:color w:val="auto"/>
                <w:sz w:val="24"/>
                <w:szCs w:val="24"/>
              </w:rPr>
            </w:pPr>
          </w:p>
        </w:tc>
      </w:tr>
    </w:tbl>
    <w:sdt>
      <w:sdtPr>
        <w:rPr>
          <w:rFonts w:ascii="Times" w:hAnsi="Times" w:cs="Times"/>
          <w:color w:val="auto"/>
          <w:sz w:val="24"/>
          <w:szCs w:val="24"/>
        </w:rPr>
        <w:alias w:val="Experience heading:"/>
        <w:tag w:val="Experience heading:"/>
        <w:id w:val="899876606"/>
        <w:placeholder>
          <w:docPart w:val="BE537B21737F4464A6A9E02F40E1EB5B"/>
        </w:placeholder>
        <w:temporary/>
        <w:showingPlcHdr/>
        <w15:appearance w15:val="hidden"/>
      </w:sdtPr>
      <w:sdtContent>
        <w:p w14:paraId="7E411A49" w14:textId="77777777" w:rsidR="00843164" w:rsidRPr="00F44505" w:rsidRDefault="00843164" w:rsidP="00086C7B">
          <w:pPr>
            <w:pStyle w:val="Heading1"/>
            <w:spacing w:line="240" w:lineRule="auto"/>
            <w:rPr>
              <w:rFonts w:ascii="Times" w:hAnsi="Times" w:cs="Times"/>
              <w:color w:val="auto"/>
              <w:sz w:val="24"/>
              <w:szCs w:val="24"/>
            </w:rPr>
          </w:pPr>
          <w:r w:rsidRPr="00F44505">
            <w:rPr>
              <w:rFonts w:ascii="Times" w:hAnsi="Times" w:cs="Times"/>
              <w:b/>
              <w:bCs/>
              <w:color w:val="auto"/>
              <w:sz w:val="24"/>
              <w:szCs w:val="24"/>
            </w:rP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CA4571" w:rsidRPr="00A24F27" w14:paraId="3A3975C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A420047" w14:textId="09B95217" w:rsidR="00844BBC" w:rsidRDefault="00844BBC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  <w:r w:rsidRPr="00F44505">
              <w:rPr>
                <w:rFonts w:ascii="Times" w:hAnsi="Times" w:cs="Times"/>
                <w:sz w:val="24"/>
                <w:szCs w:val="24"/>
              </w:rPr>
              <w:t>Current-</w:t>
            </w:r>
          </w:p>
          <w:p w14:paraId="75B770E9" w14:textId="77777777" w:rsidR="00844BBC" w:rsidRDefault="00844BBC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</w:p>
          <w:p w14:paraId="01B7F7CA" w14:textId="77777777" w:rsidR="00844BBC" w:rsidRDefault="00844BBC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</w:p>
          <w:p w14:paraId="4DEFF5E6" w14:textId="77777777" w:rsidR="00844BBC" w:rsidRDefault="00844BBC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</w:p>
          <w:p w14:paraId="229A54F0" w14:textId="09A9B0CA" w:rsidR="00843164" w:rsidRPr="00F44505" w:rsidRDefault="005F546F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  <w:r w:rsidRPr="00F44505">
              <w:rPr>
                <w:rFonts w:ascii="Times" w:hAnsi="Times" w:cs="Times"/>
                <w:sz w:val="24"/>
                <w:szCs w:val="24"/>
              </w:rPr>
              <w:t>06/2021 - 09/2021</w:t>
            </w:r>
          </w:p>
        </w:tc>
        <w:tc>
          <w:tcPr>
            <w:tcW w:w="4087" w:type="pct"/>
          </w:tcPr>
          <w:p w14:paraId="0D98AC25" w14:textId="77777777" w:rsidR="00844BBC" w:rsidRPr="00F44505" w:rsidRDefault="00844BBC" w:rsidP="00844BBC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  <w:t>Web Development Tutor, Freelance</w:t>
            </w:r>
          </w:p>
          <w:p w14:paraId="545C1833" w14:textId="258EE2DF" w:rsidR="00844BBC" w:rsidRDefault="00844BBC" w:rsidP="00086C7B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Taught undergraduate students introductory web development concepts such as HTML, CSS, JavaScript, and responsive web design.</w:t>
            </w:r>
          </w:p>
          <w:p w14:paraId="1E250760" w14:textId="77777777" w:rsidR="00844BBC" w:rsidRDefault="00844BBC" w:rsidP="00086C7B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</w:p>
          <w:p w14:paraId="15B93CC1" w14:textId="6C193577" w:rsidR="00843164" w:rsidRPr="00F44505" w:rsidRDefault="005F546F" w:rsidP="00086C7B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  <w:t>Computer Lab Assistant, University</w:t>
            </w:r>
            <w:r w:rsidRPr="00F44505">
              <w:rPr>
                <w:rStyle w:val="Emphasis"/>
                <w:rFonts w:ascii="Times" w:hAnsi="Times" w:cs="Times"/>
                <w:b/>
                <w:bCs/>
                <w:color w:val="auto"/>
                <w:sz w:val="24"/>
                <w:szCs w:val="24"/>
              </w:rPr>
              <w:t xml:space="preserve"> of Health and Allied Sciences</w:t>
            </w:r>
            <w:r w:rsidR="008F28E9" w:rsidRPr="00F44505">
              <w:rPr>
                <w:rStyle w:val="Emphasis"/>
                <w:rFonts w:ascii="Times" w:hAnsi="Times" w:cs="Times"/>
                <w:b/>
                <w:bCs/>
                <w:color w:val="auto"/>
                <w:sz w:val="24"/>
                <w:szCs w:val="24"/>
              </w:rPr>
              <w:t>,</w:t>
            </w:r>
            <w:r w:rsidR="008F28E9" w:rsidRPr="00F44505">
              <w:rPr>
                <w:rStyle w:val="Emphasis"/>
                <w:rFonts w:ascii="Times" w:hAnsi="Times" w:cs="Times"/>
                <w:b/>
                <w:bCs/>
                <w:sz w:val="24"/>
                <w:szCs w:val="24"/>
              </w:rPr>
              <w:t xml:space="preserve"> </w:t>
            </w:r>
            <w:r w:rsidR="008F28E9" w:rsidRPr="00F44505">
              <w:rPr>
                <w:rStyle w:val="Emphasis"/>
                <w:rFonts w:ascii="Times" w:hAnsi="Times" w:cs="Times"/>
                <w:b/>
                <w:bCs/>
                <w:color w:val="auto"/>
                <w:sz w:val="24"/>
                <w:szCs w:val="24"/>
              </w:rPr>
              <w:t>Hohoe</w:t>
            </w:r>
            <w:r w:rsidR="00962651" w:rsidRPr="00F44505">
              <w:rPr>
                <w:rStyle w:val="Emphasis"/>
                <w:rFonts w:ascii="Times" w:hAnsi="Times" w:cs="Times"/>
                <w:b/>
                <w:bCs/>
                <w:color w:val="auto"/>
                <w:sz w:val="24"/>
                <w:szCs w:val="24"/>
              </w:rPr>
              <w:t xml:space="preserve">, </w:t>
            </w:r>
            <w:r w:rsidR="00F44505" w:rsidRPr="00F44505">
              <w:rPr>
                <w:rStyle w:val="Emphasis"/>
                <w:rFonts w:ascii="Times" w:hAnsi="Times" w:cs="Times"/>
                <w:b/>
                <w:bCs/>
                <w:color w:val="auto"/>
                <w:sz w:val="24"/>
                <w:szCs w:val="24"/>
              </w:rPr>
              <w:t>Ghana</w:t>
            </w:r>
          </w:p>
          <w:p w14:paraId="0A957029" w14:textId="77777777" w:rsidR="00843164" w:rsidRPr="00F44505" w:rsidRDefault="005F546F" w:rsidP="00F44505">
            <w:pPr>
              <w:pStyle w:val="ListBullet"/>
              <w:numPr>
                <w:ilvl w:val="0"/>
                <w:numId w:val="22"/>
              </w:numPr>
              <w:ind w:left="684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Used diagnostic tools to identify hardware failures and replace non-functional components.</w:t>
            </w:r>
          </w:p>
          <w:p w14:paraId="5A857666" w14:textId="068F4C98" w:rsidR="005F546F" w:rsidRPr="00F44505" w:rsidRDefault="005F546F" w:rsidP="00F44505">
            <w:pPr>
              <w:pStyle w:val="ListBullet"/>
              <w:numPr>
                <w:ilvl w:val="0"/>
                <w:numId w:val="22"/>
              </w:numPr>
              <w:ind w:left="684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Collaborated with a professional team to solve workflow issues</w:t>
            </w:r>
            <w:r w:rsid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which led to increased productivity.</w:t>
            </w:r>
          </w:p>
          <w:p w14:paraId="7E5C691D" w14:textId="69121AD1" w:rsidR="005F546F" w:rsidRPr="00F44505" w:rsidRDefault="005F546F" w:rsidP="00086C7B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Times" w:hAnsi="Times" w:cs="Times"/>
                <w:color w:val="auto"/>
                <w:sz w:val="24"/>
                <w:szCs w:val="24"/>
              </w:rPr>
            </w:pPr>
          </w:p>
        </w:tc>
      </w:tr>
      <w:tr w:rsidR="00CA4571" w:rsidRPr="00A24F27" w14:paraId="5DAE2416" w14:textId="77777777" w:rsidTr="00844BBC">
        <w:trPr>
          <w:trHeight w:val="153"/>
        </w:trPr>
        <w:tc>
          <w:tcPr>
            <w:tcW w:w="913" w:type="pct"/>
            <w:shd w:val="clear" w:color="auto" w:fill="auto"/>
          </w:tcPr>
          <w:p w14:paraId="4968DB1D" w14:textId="25946450" w:rsidR="00843164" w:rsidRPr="00F44505" w:rsidRDefault="00843164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087" w:type="pct"/>
            <w:shd w:val="clear" w:color="auto" w:fill="auto"/>
          </w:tcPr>
          <w:p w14:paraId="72FC8CB0" w14:textId="65EBBE19" w:rsidR="00843164" w:rsidRPr="00F44505" w:rsidRDefault="00843164" w:rsidP="00F44505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Times" w:hAnsi="Times" w:cs="Times"/>
                <w:color w:val="auto"/>
                <w:sz w:val="24"/>
                <w:szCs w:val="24"/>
              </w:rPr>
            </w:pPr>
          </w:p>
        </w:tc>
      </w:tr>
    </w:tbl>
    <w:sdt>
      <w:sdtPr>
        <w:rPr>
          <w:rFonts w:ascii="Times" w:hAnsi="Times" w:cs="Times"/>
          <w:color w:val="auto"/>
          <w:sz w:val="24"/>
          <w:szCs w:val="24"/>
        </w:rPr>
        <w:alias w:val="Education heading:"/>
        <w:tag w:val="Education heading:"/>
        <w:id w:val="989682148"/>
        <w:placeholder>
          <w:docPart w:val="40676CD12E6745C0AB486DB138F86D0B"/>
        </w:placeholder>
        <w:temporary/>
        <w:showingPlcHdr/>
        <w15:appearance w15:val="hidden"/>
      </w:sdtPr>
      <w:sdtContent>
        <w:p w14:paraId="7CAB4C69" w14:textId="77777777" w:rsidR="00843164" w:rsidRPr="00F44505" w:rsidRDefault="00843164" w:rsidP="00086C7B">
          <w:pPr>
            <w:pStyle w:val="Heading1"/>
            <w:spacing w:line="240" w:lineRule="auto"/>
            <w:rPr>
              <w:rFonts w:ascii="Times" w:hAnsi="Times" w:cs="Times"/>
              <w:color w:val="auto"/>
              <w:sz w:val="24"/>
              <w:szCs w:val="24"/>
            </w:rPr>
          </w:pPr>
          <w:r w:rsidRPr="00F44505">
            <w:rPr>
              <w:rFonts w:ascii="Times" w:hAnsi="Times" w:cs="Times"/>
              <w:b/>
              <w:bCs/>
              <w:color w:val="auto"/>
              <w:sz w:val="24"/>
              <w:szCs w:val="24"/>
            </w:rPr>
            <w:t>Education</w:t>
          </w:r>
        </w:p>
      </w:sdtContent>
    </w:sdt>
    <w:tbl>
      <w:tblPr>
        <w:tblStyle w:val="ResumeTable"/>
        <w:tblW w:w="5082" w:type="pct"/>
        <w:tblLook w:val="0620" w:firstRow="1" w:lastRow="0" w:firstColumn="0" w:lastColumn="0" w:noHBand="1" w:noVBand="1"/>
        <w:tblDescription w:val="Education table"/>
      </w:tblPr>
      <w:tblGrid>
        <w:gridCol w:w="1684"/>
        <w:gridCol w:w="7537"/>
      </w:tblGrid>
      <w:tr w:rsidR="00CA4571" w:rsidRPr="00A24F27" w14:paraId="633636C9" w14:textId="77777777" w:rsidTr="0084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3"/>
          <w:tblHeader/>
        </w:trPr>
        <w:tc>
          <w:tcPr>
            <w:tcW w:w="913" w:type="pct"/>
          </w:tcPr>
          <w:p w14:paraId="12C83042" w14:textId="592D2612" w:rsidR="00844BBC" w:rsidRDefault="00844BBC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  <w:r w:rsidRPr="00F44505">
              <w:rPr>
                <w:rFonts w:ascii="Times" w:hAnsi="Times" w:cs="Times"/>
                <w:sz w:val="24"/>
                <w:szCs w:val="24"/>
              </w:rPr>
              <w:t xml:space="preserve">2018 </w:t>
            </w:r>
            <w:r w:rsidRPr="00F44505">
              <w:rPr>
                <w:rFonts w:ascii="Times" w:hAnsi="Times" w:cs="Times"/>
                <w:kern w:val="28"/>
                <w:sz w:val="24"/>
                <w:szCs w:val="24"/>
              </w:rPr>
              <w:t>–</w:t>
            </w:r>
            <w:r w:rsidRPr="00F44505">
              <w:rPr>
                <w:rFonts w:ascii="Times" w:hAnsi="Times" w:cs="Times"/>
                <w:sz w:val="24"/>
                <w:szCs w:val="24"/>
              </w:rPr>
              <w:t>2022</w:t>
            </w:r>
          </w:p>
          <w:p w14:paraId="402BEA94" w14:textId="3369CA1E" w:rsidR="00844BBC" w:rsidRDefault="00844BBC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</w:p>
          <w:p w14:paraId="7C7BAF7F" w14:textId="300889BB" w:rsidR="00844BBC" w:rsidRDefault="00844BBC" w:rsidP="00844BBC"/>
          <w:p w14:paraId="5298A8AB" w14:textId="458B8AE0" w:rsidR="00844BBC" w:rsidRDefault="00844BBC" w:rsidP="00844BBC"/>
          <w:p w14:paraId="5DAA3D88" w14:textId="77777777" w:rsidR="00844BBC" w:rsidRPr="00844BBC" w:rsidRDefault="00844BBC" w:rsidP="00844BBC"/>
          <w:p w14:paraId="584ECD91" w14:textId="351D4D51" w:rsidR="00843164" w:rsidRPr="00F44505" w:rsidRDefault="00226C78" w:rsidP="00086C7B">
            <w:pPr>
              <w:pStyle w:val="Date"/>
              <w:rPr>
                <w:rFonts w:ascii="Times" w:hAnsi="Times" w:cs="Times"/>
                <w:sz w:val="24"/>
                <w:szCs w:val="24"/>
              </w:rPr>
            </w:pPr>
            <w:r w:rsidRPr="00F44505">
              <w:rPr>
                <w:rFonts w:ascii="Times" w:hAnsi="Times" w:cs="Times"/>
                <w:sz w:val="24"/>
                <w:szCs w:val="24"/>
              </w:rPr>
              <w:t>2015</w:t>
            </w:r>
            <w:r w:rsidR="004B37EC" w:rsidRPr="00F4450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="00F95B32" w:rsidRPr="00F44505">
              <w:rPr>
                <w:rFonts w:ascii="Times" w:hAnsi="Times" w:cs="Times"/>
                <w:kern w:val="28"/>
                <w:sz w:val="24"/>
                <w:szCs w:val="24"/>
              </w:rPr>
              <w:t xml:space="preserve">– </w:t>
            </w:r>
            <w:r w:rsidRPr="00F44505">
              <w:rPr>
                <w:rFonts w:ascii="Times" w:hAnsi="Times" w:cs="Times"/>
                <w:sz w:val="24"/>
                <w:szCs w:val="24"/>
              </w:rPr>
              <w:t>2018</w:t>
            </w:r>
          </w:p>
          <w:p w14:paraId="0DFD3CD8" w14:textId="77777777" w:rsidR="00F7777C" w:rsidRPr="00F44505" w:rsidRDefault="00F7777C" w:rsidP="00086C7B">
            <w:pPr>
              <w:rPr>
                <w:rFonts w:ascii="Times" w:hAnsi="Times" w:cs="Times"/>
                <w:color w:val="auto"/>
                <w:sz w:val="24"/>
                <w:szCs w:val="24"/>
              </w:rPr>
            </w:pPr>
          </w:p>
          <w:p w14:paraId="7F1BD7C3" w14:textId="77777777" w:rsidR="004231C9" w:rsidRPr="00F44505" w:rsidRDefault="004231C9" w:rsidP="00086C7B">
            <w:pPr>
              <w:rPr>
                <w:rFonts w:ascii="Times" w:hAnsi="Times" w:cs="Times"/>
                <w:color w:val="auto"/>
                <w:sz w:val="24"/>
                <w:szCs w:val="24"/>
              </w:rPr>
            </w:pPr>
          </w:p>
          <w:p w14:paraId="529F51FA" w14:textId="23737D3E" w:rsidR="00F7777C" w:rsidRPr="00F44505" w:rsidRDefault="00F7777C" w:rsidP="00086C7B">
            <w:pPr>
              <w:rPr>
                <w:rFonts w:ascii="Times" w:hAnsi="Times" w:cs="Times"/>
                <w:color w:val="auto"/>
                <w:sz w:val="24"/>
                <w:szCs w:val="24"/>
              </w:rPr>
            </w:pPr>
          </w:p>
        </w:tc>
        <w:tc>
          <w:tcPr>
            <w:tcW w:w="4087" w:type="pct"/>
          </w:tcPr>
          <w:p w14:paraId="1D1A7B2D" w14:textId="77777777" w:rsidR="00844BBC" w:rsidRPr="00F44505" w:rsidRDefault="00844BBC" w:rsidP="00844BBC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  <w:t>Computer Science and Information Systems, Datalink Institute</w:t>
            </w:r>
          </w:p>
          <w:p w14:paraId="5E67635C" w14:textId="1BF42386" w:rsidR="00844BBC" w:rsidRDefault="00844BBC" w:rsidP="00844BBC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For my final year capstone project, I created an android application for internship recruitment using </w:t>
            </w:r>
            <w:r w:rsidRPr="00844BBC">
              <w:rPr>
                <w:rFonts w:ascii="Times" w:hAnsi="Times" w:cs="Times"/>
                <w:color w:val="auto"/>
                <w:sz w:val="24"/>
                <w:szCs w:val="24"/>
              </w:rPr>
              <w:t>(Kotlin, Java and Android studio).</w:t>
            </w:r>
          </w:p>
          <w:p w14:paraId="3D167604" w14:textId="77777777" w:rsidR="00844BBC" w:rsidRDefault="00844BBC" w:rsidP="00086C7B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</w:p>
          <w:p w14:paraId="00C83EB6" w14:textId="77777777" w:rsidR="00844BBC" w:rsidRDefault="00844BBC" w:rsidP="00086C7B">
            <w:pPr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</w:pPr>
          </w:p>
          <w:p w14:paraId="4518CB25" w14:textId="6FD2F48C" w:rsidR="00DD6B1D" w:rsidRPr="00F44505" w:rsidRDefault="00226C78" w:rsidP="00086C7B">
            <w:p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  <w:t xml:space="preserve">WASSCE </w:t>
            </w:r>
            <w:r w:rsidR="006A4317" w:rsidRPr="00F44505">
              <w:rPr>
                <w:rFonts w:ascii="Times" w:hAnsi="Times" w:cs="Times"/>
                <w:b/>
                <w:bCs/>
                <w:color w:val="auto"/>
                <w:sz w:val="24"/>
                <w:szCs w:val="24"/>
              </w:rPr>
              <w:t>CERTIFICATE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>, Koforidua, Pope</w:t>
            </w:r>
            <w:r w:rsidR="00B046D0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John Senior High School 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>and</w:t>
            </w:r>
            <w:r w:rsidR="00B046D0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Minor Seminary</w:t>
            </w:r>
          </w:p>
        </w:tc>
      </w:tr>
    </w:tbl>
    <w:p w14:paraId="31E0AFE3" w14:textId="2C4CD81D" w:rsidR="00126049" w:rsidRPr="00F44505" w:rsidRDefault="00CA7DD1" w:rsidP="00086C7B">
      <w:pPr>
        <w:pStyle w:val="Heading1"/>
        <w:spacing w:line="240" w:lineRule="auto"/>
        <w:rPr>
          <w:rFonts w:ascii="Times" w:hAnsi="Times" w:cs="Times"/>
          <w:b/>
          <w:bCs/>
          <w:color w:val="auto"/>
          <w:sz w:val="24"/>
          <w:szCs w:val="24"/>
        </w:rPr>
      </w:pPr>
      <w:r w:rsidRPr="00F44505">
        <w:rPr>
          <w:rFonts w:ascii="Times" w:hAnsi="Times" w:cs="Times"/>
          <w:b/>
          <w:bCs/>
          <w:color w:val="auto"/>
          <w:sz w:val="24"/>
          <w:szCs w:val="24"/>
        </w:rPr>
        <w:t>Professional Development 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CA4571" w:rsidRPr="00A24F27" w14:paraId="088D931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BB5C1DE" w14:textId="268619BA" w:rsidR="007B3B89" w:rsidRPr="00F44505" w:rsidRDefault="00CA3692" w:rsidP="00086C7B">
            <w:pPr>
              <w:pStyle w:val="ListParagraph"/>
              <w:numPr>
                <w:ilvl w:val="0"/>
                <w:numId w:val="18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Written and verbal</w:t>
            </w:r>
            <w:r w:rsidR="007B3B89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communication </w:t>
            </w:r>
          </w:p>
          <w:p w14:paraId="06DB6EBE" w14:textId="0195AFFE" w:rsidR="007B3B89" w:rsidRPr="00F44505" w:rsidRDefault="007B3B89" w:rsidP="00086C7B">
            <w:pPr>
              <w:pStyle w:val="ListParagraph"/>
              <w:numPr>
                <w:ilvl w:val="0"/>
                <w:numId w:val="18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Teaching </w:t>
            </w:r>
          </w:p>
          <w:p w14:paraId="2B3423B3" w14:textId="668D5852" w:rsidR="007B3B89" w:rsidRPr="00F44505" w:rsidRDefault="007B3B89" w:rsidP="00086C7B">
            <w:pPr>
              <w:pStyle w:val="ListParagraph"/>
              <w:numPr>
                <w:ilvl w:val="0"/>
                <w:numId w:val="18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Analytical problem-solving </w:t>
            </w:r>
          </w:p>
          <w:p w14:paraId="0A4A581B" w14:textId="38E024CB" w:rsidR="007B3B89" w:rsidRPr="00F44505" w:rsidRDefault="00D57B2F" w:rsidP="00086C7B">
            <w:pPr>
              <w:pStyle w:val="ListParagraph"/>
              <w:numPr>
                <w:ilvl w:val="0"/>
                <w:numId w:val="18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Technical p</w:t>
            </w:r>
            <w:r w:rsidR="007B3B89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resentation </w:t>
            </w:r>
          </w:p>
          <w:p w14:paraId="13C85C67" w14:textId="09F04DD3" w:rsidR="00260D3F" w:rsidRPr="00F44505" w:rsidRDefault="00AA2EDE" w:rsidP="00086C7B">
            <w:pPr>
              <w:pStyle w:val="ListParagraph"/>
              <w:numPr>
                <w:ilvl w:val="0"/>
                <w:numId w:val="18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Collaborative with interdisplinary teams</w:t>
            </w:r>
          </w:p>
        </w:tc>
      </w:tr>
    </w:tbl>
    <w:p w14:paraId="3A50B19F" w14:textId="1EB2A3A8" w:rsidR="00126049" w:rsidRPr="00F44505" w:rsidRDefault="006A4317" w:rsidP="00086C7B">
      <w:pPr>
        <w:pStyle w:val="Heading1"/>
        <w:spacing w:line="240" w:lineRule="auto"/>
        <w:rPr>
          <w:rFonts w:ascii="Times" w:hAnsi="Times" w:cs="Times"/>
          <w:b/>
          <w:bCs/>
          <w:color w:val="auto"/>
          <w:sz w:val="24"/>
          <w:szCs w:val="24"/>
        </w:rPr>
      </w:pPr>
      <w:r w:rsidRPr="00F44505">
        <w:rPr>
          <w:rFonts w:ascii="Times" w:hAnsi="Times" w:cs="Times"/>
          <w:b/>
          <w:bCs/>
          <w:color w:val="auto"/>
          <w:sz w:val="24"/>
          <w:szCs w:val="24"/>
        </w:rPr>
        <w:t xml:space="preserve"> </w:t>
      </w:r>
      <w:r w:rsidR="003D7B87" w:rsidRPr="00F44505">
        <w:rPr>
          <w:rFonts w:ascii="Times" w:hAnsi="Times" w:cs="Times"/>
          <w:b/>
          <w:bCs/>
          <w:color w:val="auto"/>
          <w:sz w:val="24"/>
          <w:szCs w:val="24"/>
        </w:rPr>
        <w:t>notable</w:t>
      </w:r>
      <w:r w:rsidRPr="00F44505">
        <w:rPr>
          <w:rFonts w:ascii="Times" w:hAnsi="Times" w:cs="Times"/>
          <w:b/>
          <w:bCs/>
          <w:color w:val="auto"/>
          <w:sz w:val="24"/>
          <w:szCs w:val="24"/>
        </w:rPr>
        <w:t xml:space="preserve"> Achievements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CA4571" w:rsidRPr="00A24F27" w14:paraId="5404796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DBFED4F" w14:textId="68BFBA2B" w:rsidR="006A4317" w:rsidRPr="00F44505" w:rsidRDefault="006A4317" w:rsidP="00086C7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Served as the vice president of the IT club in secondary school.</w:t>
            </w:r>
          </w:p>
          <w:p w14:paraId="26FFD1EF" w14:textId="6B1C280E" w:rsidR="006A4317" w:rsidRPr="00F44505" w:rsidRDefault="00EB542D" w:rsidP="00086C7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Collaborated with colleagues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to 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>creat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e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an </w:t>
            </w:r>
            <w:r w:rsidR="00046AC2" w:rsidRPr="00F44505">
              <w:rPr>
                <w:rFonts w:ascii="Times" w:hAnsi="Times" w:cs="Times"/>
                <w:color w:val="auto"/>
                <w:sz w:val="24"/>
                <w:szCs w:val="24"/>
              </w:rPr>
              <w:t>Arduino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remote-controlled car as part of a </w:t>
            </w:r>
            <w:r w:rsidR="009860D6" w:rsidRPr="00F44505">
              <w:rPr>
                <w:rFonts w:ascii="Times" w:hAnsi="Times" w:cs="Times"/>
                <w:color w:val="auto"/>
                <w:sz w:val="24"/>
                <w:szCs w:val="24"/>
              </w:rPr>
              <w:t>class</w:t>
            </w:r>
            <w:r w:rsidR="006A4317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project.</w:t>
            </w:r>
          </w:p>
          <w:p w14:paraId="3F257652" w14:textId="77777777" w:rsidR="006A4317" w:rsidRPr="00F44505" w:rsidRDefault="006A4317" w:rsidP="00086C7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Created multiple 3d models and web development projects as part of my portfolio.</w:t>
            </w:r>
          </w:p>
          <w:p w14:paraId="44BAF98D" w14:textId="32399886" w:rsidR="00260D3F" w:rsidRPr="00F44505" w:rsidRDefault="006A4317" w:rsidP="00086C7B">
            <w:pPr>
              <w:pStyle w:val="ListParagraph"/>
              <w:numPr>
                <w:ilvl w:val="0"/>
                <w:numId w:val="19"/>
              </w:numPr>
              <w:rPr>
                <w:rFonts w:ascii="Times" w:hAnsi="Times" w:cs="Times"/>
                <w:color w:val="auto"/>
                <w:sz w:val="24"/>
                <w:szCs w:val="24"/>
              </w:rPr>
            </w:pP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</w:t>
            </w:r>
            <w:r w:rsidR="00086C7B" w:rsidRPr="00F44505">
              <w:rPr>
                <w:rFonts w:ascii="Times" w:hAnsi="Times" w:cs="Times"/>
                <w:color w:val="auto"/>
                <w:sz w:val="24"/>
                <w:szCs w:val="24"/>
              </w:rPr>
              <w:t>Computer Science Students Association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in university</w:t>
            </w:r>
            <w:r w:rsidR="00046AC2" w:rsidRPr="00F44505">
              <w:rPr>
                <w:rFonts w:ascii="Times" w:hAnsi="Times" w:cs="Times"/>
                <w:color w:val="auto"/>
                <w:sz w:val="24"/>
                <w:szCs w:val="24"/>
              </w:rPr>
              <w:t xml:space="preserve"> (member)</w:t>
            </w:r>
            <w:r w:rsidRPr="00F44505">
              <w:rPr>
                <w:rFonts w:ascii="Times" w:hAnsi="Times" w:cs="Times"/>
                <w:color w:val="auto"/>
                <w:sz w:val="24"/>
                <w:szCs w:val="24"/>
              </w:rPr>
              <w:t>.</w:t>
            </w:r>
          </w:p>
        </w:tc>
      </w:tr>
    </w:tbl>
    <w:p w14:paraId="095C2EC0" w14:textId="77777777" w:rsidR="0085454D" w:rsidRPr="00F44505" w:rsidRDefault="0085454D" w:rsidP="00086C7B">
      <w:pPr>
        <w:rPr>
          <w:rFonts w:ascii="Times" w:hAnsi="Times" w:cs="Times"/>
          <w:color w:val="auto"/>
          <w:sz w:val="24"/>
          <w:szCs w:val="24"/>
        </w:rPr>
      </w:pPr>
    </w:p>
    <w:p w14:paraId="114FD596" w14:textId="7A429C36" w:rsidR="002C3F55" w:rsidRPr="00F44505" w:rsidRDefault="002C3F55" w:rsidP="00F44505">
      <w:pPr>
        <w:pStyle w:val="Heading1"/>
        <w:spacing w:line="240" w:lineRule="auto"/>
        <w:rPr>
          <w:rFonts w:ascii="Times" w:hAnsi="Times" w:cs="Times"/>
          <w:sz w:val="24"/>
          <w:szCs w:val="24"/>
        </w:rPr>
      </w:pPr>
      <w:r w:rsidRPr="00F44505">
        <w:rPr>
          <w:rFonts w:ascii="Times" w:hAnsi="Times" w:cs="Times"/>
          <w:b/>
          <w:bCs/>
          <w:caps w:val="0"/>
          <w:color w:val="auto"/>
          <w:sz w:val="24"/>
          <w:szCs w:val="24"/>
        </w:rPr>
        <w:t>Certifica</w:t>
      </w:r>
      <w:r w:rsidR="00046AC2" w:rsidRPr="00F44505">
        <w:rPr>
          <w:rFonts w:ascii="Times" w:hAnsi="Times" w:cs="Times"/>
          <w:b/>
          <w:bCs/>
          <w:caps w:val="0"/>
          <w:color w:val="auto"/>
          <w:sz w:val="24"/>
          <w:szCs w:val="24"/>
        </w:rPr>
        <w:t>tion</w:t>
      </w:r>
      <w:r w:rsidR="00DB3B17" w:rsidRPr="00F44505">
        <w:rPr>
          <w:rFonts w:ascii="Times" w:hAnsi="Times" w:cs="Times"/>
          <w:b/>
          <w:bCs/>
          <w:caps w:val="0"/>
          <w:color w:val="auto"/>
          <w:sz w:val="24"/>
          <w:szCs w:val="24"/>
        </w:rPr>
        <w:t>s</w:t>
      </w:r>
    </w:p>
    <w:p w14:paraId="6B857E93" w14:textId="77777777" w:rsidR="002C3F55" w:rsidRPr="00F44505" w:rsidRDefault="002C3F55" w:rsidP="002C3F55">
      <w:pPr>
        <w:autoSpaceDE w:val="0"/>
        <w:autoSpaceDN w:val="0"/>
        <w:adjustRightInd w:val="0"/>
        <w:spacing w:after="0"/>
        <w:ind w:right="0"/>
        <w:rPr>
          <w:rFonts w:ascii="Times" w:hAnsi="Times" w:cs="Times"/>
          <w:color w:val="auto"/>
          <w:sz w:val="24"/>
          <w:szCs w:val="24"/>
        </w:rPr>
      </w:pPr>
    </w:p>
    <w:p w14:paraId="24AC7145" w14:textId="77777777" w:rsidR="002C3F55" w:rsidRPr="00F44505" w:rsidRDefault="002C3F55" w:rsidP="002C3F55">
      <w:pPr>
        <w:autoSpaceDE w:val="0"/>
        <w:autoSpaceDN w:val="0"/>
        <w:adjustRightInd w:val="0"/>
        <w:spacing w:after="0"/>
        <w:ind w:right="0"/>
        <w:rPr>
          <w:rFonts w:ascii="Times" w:hAnsi="Times" w:cs="Times"/>
          <w:color w:val="auto"/>
          <w:sz w:val="24"/>
          <w:szCs w:val="24"/>
        </w:rPr>
      </w:pPr>
    </w:p>
    <w:p w14:paraId="19E7509D" w14:textId="686FB6C8" w:rsidR="00CD6880" w:rsidRPr="00F44505" w:rsidRDefault="00A81EC0" w:rsidP="00CD68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ascii="Times" w:hAnsi="Times" w:cs="Times"/>
          <w:color w:val="auto"/>
          <w:sz w:val="24"/>
          <w:szCs w:val="24"/>
        </w:rPr>
      </w:pPr>
      <w:r w:rsidRPr="00F44505">
        <w:rPr>
          <w:rFonts w:ascii="Times" w:hAnsi="Times" w:cs="Times"/>
          <w:color w:val="auto"/>
          <w:sz w:val="24"/>
          <w:szCs w:val="24"/>
        </w:rPr>
        <w:t xml:space="preserve">Python </w:t>
      </w:r>
      <w:r w:rsidR="00046AC2" w:rsidRPr="00F44505">
        <w:rPr>
          <w:rFonts w:ascii="Times" w:hAnsi="Times" w:cs="Times"/>
          <w:color w:val="auto"/>
          <w:sz w:val="24"/>
          <w:szCs w:val="24"/>
        </w:rPr>
        <w:t>Masterclass (</w:t>
      </w:r>
      <w:r w:rsidRPr="00F44505">
        <w:rPr>
          <w:rFonts w:ascii="Times" w:hAnsi="Times" w:cs="Times"/>
          <w:color w:val="auto"/>
          <w:sz w:val="24"/>
          <w:szCs w:val="24"/>
        </w:rPr>
        <w:t>Udemy)</w:t>
      </w:r>
      <w:r w:rsidR="00CD6880" w:rsidRPr="00F44505">
        <w:rPr>
          <w:rFonts w:ascii="Times" w:hAnsi="Times" w:cs="Times"/>
          <w:color w:val="auto"/>
          <w:sz w:val="24"/>
          <w:szCs w:val="24"/>
        </w:rPr>
        <w:t>: http://ude.my/UC-af29380e-3c5a-4488-ac41-</w:t>
      </w:r>
    </w:p>
    <w:p w14:paraId="2714E379" w14:textId="37ECD9C1" w:rsidR="005A7D4F" w:rsidRPr="00F44505" w:rsidRDefault="00CD6880" w:rsidP="00F44505">
      <w:pPr>
        <w:autoSpaceDE w:val="0"/>
        <w:autoSpaceDN w:val="0"/>
        <w:adjustRightInd w:val="0"/>
        <w:spacing w:after="0"/>
        <w:ind w:right="0" w:firstLine="720"/>
        <w:rPr>
          <w:rFonts w:ascii="Times" w:hAnsi="Times" w:cs="Times"/>
          <w:color w:val="auto"/>
          <w:sz w:val="24"/>
          <w:szCs w:val="24"/>
        </w:rPr>
      </w:pPr>
      <w:r w:rsidRPr="00F44505">
        <w:rPr>
          <w:rFonts w:ascii="Times" w:hAnsi="Times" w:cs="Times"/>
          <w:color w:val="auto"/>
          <w:sz w:val="24"/>
          <w:szCs w:val="24"/>
        </w:rPr>
        <w:t>6395d4dfae1d</w:t>
      </w:r>
    </w:p>
    <w:p w14:paraId="52092EF6" w14:textId="731CA100" w:rsidR="00FC0838" w:rsidRPr="00F44505" w:rsidRDefault="00FC0838" w:rsidP="00F4450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ascii="Times" w:hAnsi="Times" w:cs="Times"/>
          <w:color w:val="auto"/>
          <w:sz w:val="24"/>
          <w:szCs w:val="24"/>
        </w:rPr>
      </w:pPr>
      <w:r w:rsidRPr="00F44505">
        <w:rPr>
          <w:rFonts w:ascii="Times" w:hAnsi="Times" w:cs="Times"/>
          <w:color w:val="auto"/>
          <w:sz w:val="24"/>
          <w:szCs w:val="24"/>
        </w:rPr>
        <w:t>Current Gen 3D Game Prop Production (Coursera)</w:t>
      </w:r>
      <w:r w:rsidR="007024A8" w:rsidRPr="00F44505">
        <w:rPr>
          <w:rFonts w:ascii="Times" w:hAnsi="Times" w:cs="Times"/>
          <w:color w:val="auto"/>
          <w:sz w:val="24"/>
          <w:szCs w:val="24"/>
        </w:rPr>
        <w:t xml:space="preserve">: </w:t>
      </w:r>
      <w:r w:rsidRPr="00F44505">
        <w:rPr>
          <w:rFonts w:ascii="Times" w:hAnsi="Times" w:cs="Times"/>
          <w:color w:val="auto"/>
          <w:sz w:val="24"/>
          <w:szCs w:val="24"/>
        </w:rPr>
        <w:t>https://www.coursera.org/account/accomplishments/verify/VMQJ3LC5VM9R</w:t>
      </w:r>
    </w:p>
    <w:p w14:paraId="2A4A8EEB" w14:textId="1A2FD0D2" w:rsidR="00A81EC0" w:rsidRPr="00F44505" w:rsidRDefault="00A81EC0" w:rsidP="00A81EC0">
      <w:pPr>
        <w:pStyle w:val="ListParagraph"/>
        <w:numPr>
          <w:ilvl w:val="0"/>
          <w:numId w:val="21"/>
        </w:numPr>
        <w:rPr>
          <w:rFonts w:ascii="Times" w:hAnsi="Times" w:cs="Times"/>
          <w:color w:val="auto"/>
          <w:sz w:val="24"/>
          <w:szCs w:val="24"/>
        </w:rPr>
      </w:pPr>
      <w:r w:rsidRPr="00F44505">
        <w:rPr>
          <w:rFonts w:ascii="Times" w:hAnsi="Times" w:cs="Times"/>
          <w:color w:val="auto"/>
          <w:sz w:val="24"/>
          <w:szCs w:val="24"/>
        </w:rPr>
        <w:t>Web Development Masterclass</w:t>
      </w:r>
      <w:r w:rsidR="007024A8" w:rsidRPr="00F44505">
        <w:rPr>
          <w:rFonts w:ascii="Times" w:hAnsi="Times" w:cs="Times"/>
          <w:color w:val="auto"/>
          <w:sz w:val="24"/>
          <w:szCs w:val="24"/>
        </w:rPr>
        <w:t xml:space="preserve"> </w:t>
      </w:r>
      <w:r w:rsidRPr="00F44505">
        <w:rPr>
          <w:rFonts w:ascii="Times" w:hAnsi="Times" w:cs="Times"/>
          <w:color w:val="auto"/>
          <w:sz w:val="24"/>
          <w:szCs w:val="24"/>
        </w:rPr>
        <w:t>(Udemy)</w:t>
      </w:r>
    </w:p>
    <w:p w14:paraId="1A54B877" w14:textId="77777777" w:rsidR="00DB3B17" w:rsidRPr="00F44505" w:rsidRDefault="00DB3B17" w:rsidP="00DB3B1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ind w:right="0"/>
        <w:rPr>
          <w:rFonts w:ascii="Times" w:hAnsi="Times" w:cs="Times"/>
          <w:color w:val="auto"/>
          <w:sz w:val="24"/>
          <w:szCs w:val="24"/>
        </w:rPr>
      </w:pPr>
      <w:r w:rsidRPr="00F44505">
        <w:rPr>
          <w:rFonts w:ascii="Times" w:hAnsi="Times" w:cs="Times"/>
          <w:color w:val="auto"/>
          <w:sz w:val="24"/>
          <w:szCs w:val="24"/>
        </w:rPr>
        <w:t>Concept Art for Video Games Issued by Courserahttps://</w:t>
      </w:r>
    </w:p>
    <w:p w14:paraId="3F357BC1" w14:textId="4E246A51" w:rsidR="00DB3B17" w:rsidRPr="00370AD4" w:rsidRDefault="00DB3B17" w:rsidP="00F44505">
      <w:pPr>
        <w:autoSpaceDE w:val="0"/>
        <w:autoSpaceDN w:val="0"/>
        <w:adjustRightInd w:val="0"/>
        <w:spacing w:after="0"/>
        <w:ind w:right="0" w:firstLine="720"/>
        <w:rPr>
          <w:rFonts w:ascii="Times" w:hAnsi="Times" w:cs="Times"/>
          <w:color w:val="auto"/>
          <w:sz w:val="24"/>
          <w:szCs w:val="24"/>
        </w:rPr>
      </w:pPr>
      <w:hyperlink r:id="rId11" w:history="1">
        <w:r w:rsidRPr="00370AD4">
          <w:rPr>
            <w:rStyle w:val="Hyperlink"/>
            <w:rFonts w:ascii="Times" w:hAnsi="Times" w:cs="Times"/>
            <w:color w:val="auto"/>
            <w:sz w:val="24"/>
            <w:szCs w:val="24"/>
          </w:rPr>
          <w:t>www.coursera.org/account/accomplishments/verify/GFADRATBCT3F</w:t>
        </w:r>
      </w:hyperlink>
    </w:p>
    <w:p w14:paraId="63C6018F" w14:textId="77777777" w:rsidR="00DB3B17" w:rsidRPr="00F44505" w:rsidRDefault="00DB3B17" w:rsidP="00F44505">
      <w:pPr>
        <w:pStyle w:val="ListParagraph"/>
        <w:rPr>
          <w:rFonts w:ascii="Times" w:hAnsi="Times" w:cs="Times"/>
          <w:color w:val="auto"/>
          <w:sz w:val="24"/>
          <w:szCs w:val="24"/>
        </w:rPr>
      </w:pPr>
    </w:p>
    <w:sectPr w:rsidR="00DB3B17" w:rsidRPr="00F44505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243C" w14:textId="77777777" w:rsidR="0048310F" w:rsidRDefault="0048310F">
      <w:pPr>
        <w:spacing w:after="0"/>
      </w:pPr>
      <w:r>
        <w:separator/>
      </w:r>
    </w:p>
    <w:p w14:paraId="0CB2F2E8" w14:textId="77777777" w:rsidR="0048310F" w:rsidRDefault="0048310F"/>
  </w:endnote>
  <w:endnote w:type="continuationSeparator" w:id="0">
    <w:p w14:paraId="2C920640" w14:textId="77777777" w:rsidR="0048310F" w:rsidRDefault="0048310F">
      <w:pPr>
        <w:spacing w:after="0"/>
      </w:pPr>
      <w:r>
        <w:continuationSeparator/>
      </w:r>
    </w:p>
    <w:p w14:paraId="79069173" w14:textId="77777777" w:rsidR="0048310F" w:rsidRDefault="00483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4E7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D582" w14:textId="77777777" w:rsidR="0048310F" w:rsidRDefault="0048310F">
      <w:pPr>
        <w:spacing w:after="0"/>
      </w:pPr>
      <w:r>
        <w:separator/>
      </w:r>
    </w:p>
    <w:p w14:paraId="060BBF49" w14:textId="77777777" w:rsidR="0048310F" w:rsidRDefault="0048310F"/>
  </w:footnote>
  <w:footnote w:type="continuationSeparator" w:id="0">
    <w:p w14:paraId="61F4EDC5" w14:textId="77777777" w:rsidR="0048310F" w:rsidRDefault="0048310F">
      <w:pPr>
        <w:spacing w:after="0"/>
      </w:pPr>
      <w:r>
        <w:continuationSeparator/>
      </w:r>
    </w:p>
    <w:p w14:paraId="0C529AE0" w14:textId="77777777" w:rsidR="0048310F" w:rsidRDefault="004831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D2365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CA370D"/>
    <w:multiLevelType w:val="hybridMultilevel"/>
    <w:tmpl w:val="385E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4A16"/>
    <w:multiLevelType w:val="hybridMultilevel"/>
    <w:tmpl w:val="FE02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A3858"/>
    <w:multiLevelType w:val="hybridMultilevel"/>
    <w:tmpl w:val="825C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3565A"/>
    <w:multiLevelType w:val="hybridMultilevel"/>
    <w:tmpl w:val="E3AA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1066F"/>
    <w:multiLevelType w:val="hybridMultilevel"/>
    <w:tmpl w:val="FDC6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D4A94"/>
    <w:multiLevelType w:val="hybridMultilevel"/>
    <w:tmpl w:val="1F54634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42BB4195"/>
    <w:multiLevelType w:val="hybridMultilevel"/>
    <w:tmpl w:val="76760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6E41C7"/>
    <w:multiLevelType w:val="hybridMultilevel"/>
    <w:tmpl w:val="452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1850">
    <w:abstractNumId w:val="9"/>
  </w:num>
  <w:num w:numId="2" w16cid:durableId="822938865">
    <w:abstractNumId w:val="9"/>
    <w:lvlOverride w:ilvl="0">
      <w:startOverride w:val="1"/>
    </w:lvlOverride>
  </w:num>
  <w:num w:numId="3" w16cid:durableId="1377971522">
    <w:abstractNumId w:val="9"/>
    <w:lvlOverride w:ilvl="0">
      <w:startOverride w:val="1"/>
    </w:lvlOverride>
  </w:num>
  <w:num w:numId="4" w16cid:durableId="770004779">
    <w:abstractNumId w:val="9"/>
    <w:lvlOverride w:ilvl="0">
      <w:startOverride w:val="1"/>
    </w:lvlOverride>
  </w:num>
  <w:num w:numId="5" w16cid:durableId="1492023420">
    <w:abstractNumId w:val="18"/>
  </w:num>
  <w:num w:numId="6" w16cid:durableId="2075664818">
    <w:abstractNumId w:val="7"/>
  </w:num>
  <w:num w:numId="7" w16cid:durableId="1193107390">
    <w:abstractNumId w:val="6"/>
  </w:num>
  <w:num w:numId="8" w16cid:durableId="1039663469">
    <w:abstractNumId w:val="5"/>
  </w:num>
  <w:num w:numId="9" w16cid:durableId="313680433">
    <w:abstractNumId w:val="4"/>
  </w:num>
  <w:num w:numId="10" w16cid:durableId="2084063278">
    <w:abstractNumId w:val="8"/>
  </w:num>
  <w:num w:numId="11" w16cid:durableId="838689513">
    <w:abstractNumId w:val="3"/>
  </w:num>
  <w:num w:numId="12" w16cid:durableId="360403483">
    <w:abstractNumId w:val="2"/>
  </w:num>
  <w:num w:numId="13" w16cid:durableId="1588729321">
    <w:abstractNumId w:val="1"/>
  </w:num>
  <w:num w:numId="14" w16cid:durableId="263533686">
    <w:abstractNumId w:val="0"/>
  </w:num>
  <w:num w:numId="15" w16cid:durableId="509486132">
    <w:abstractNumId w:val="11"/>
  </w:num>
  <w:num w:numId="16" w16cid:durableId="208491535">
    <w:abstractNumId w:val="10"/>
  </w:num>
  <w:num w:numId="17" w16cid:durableId="923799424">
    <w:abstractNumId w:val="16"/>
  </w:num>
  <w:num w:numId="18" w16cid:durableId="1465390035">
    <w:abstractNumId w:val="12"/>
  </w:num>
  <w:num w:numId="19" w16cid:durableId="374042203">
    <w:abstractNumId w:val="17"/>
  </w:num>
  <w:num w:numId="20" w16cid:durableId="1680691403">
    <w:abstractNumId w:val="14"/>
  </w:num>
  <w:num w:numId="21" w16cid:durableId="517307915">
    <w:abstractNumId w:val="13"/>
  </w:num>
  <w:num w:numId="22" w16cid:durableId="2065248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xtTA0sDQyNzeyMDJT0lEKTi0uzszPAykwrAUAs83mUSwAAAA="/>
  </w:docVars>
  <w:rsids>
    <w:rsidRoot w:val="0085454D"/>
    <w:rsid w:val="0003028B"/>
    <w:rsid w:val="00046AC2"/>
    <w:rsid w:val="00086C7B"/>
    <w:rsid w:val="000B0F95"/>
    <w:rsid w:val="000C0CA7"/>
    <w:rsid w:val="000F2762"/>
    <w:rsid w:val="00126049"/>
    <w:rsid w:val="0014523F"/>
    <w:rsid w:val="001D0E46"/>
    <w:rsid w:val="00226C78"/>
    <w:rsid w:val="00254924"/>
    <w:rsid w:val="002563E8"/>
    <w:rsid w:val="00260D3F"/>
    <w:rsid w:val="002C3F55"/>
    <w:rsid w:val="002E0D15"/>
    <w:rsid w:val="00302AA0"/>
    <w:rsid w:val="003243F5"/>
    <w:rsid w:val="00370AD4"/>
    <w:rsid w:val="003D7B87"/>
    <w:rsid w:val="004231C9"/>
    <w:rsid w:val="004827F9"/>
    <w:rsid w:val="0048310F"/>
    <w:rsid w:val="004B37EC"/>
    <w:rsid w:val="00526C73"/>
    <w:rsid w:val="005A7D4F"/>
    <w:rsid w:val="005F546F"/>
    <w:rsid w:val="00647C03"/>
    <w:rsid w:val="00650306"/>
    <w:rsid w:val="00682C1A"/>
    <w:rsid w:val="00690F42"/>
    <w:rsid w:val="00693B17"/>
    <w:rsid w:val="006A4317"/>
    <w:rsid w:val="006A6C80"/>
    <w:rsid w:val="007024A8"/>
    <w:rsid w:val="00762CE4"/>
    <w:rsid w:val="00783A4F"/>
    <w:rsid w:val="00797C46"/>
    <w:rsid w:val="007B3B89"/>
    <w:rsid w:val="00843164"/>
    <w:rsid w:val="00844BBC"/>
    <w:rsid w:val="0085454D"/>
    <w:rsid w:val="00854D98"/>
    <w:rsid w:val="00854E7D"/>
    <w:rsid w:val="008551F7"/>
    <w:rsid w:val="008A33F9"/>
    <w:rsid w:val="008A74DF"/>
    <w:rsid w:val="008B5DC0"/>
    <w:rsid w:val="008F28E9"/>
    <w:rsid w:val="00931654"/>
    <w:rsid w:val="00962651"/>
    <w:rsid w:val="009860D6"/>
    <w:rsid w:val="00A24F27"/>
    <w:rsid w:val="00A3303D"/>
    <w:rsid w:val="00A4495C"/>
    <w:rsid w:val="00A81EC0"/>
    <w:rsid w:val="00A82DCC"/>
    <w:rsid w:val="00AA2EDE"/>
    <w:rsid w:val="00B046D0"/>
    <w:rsid w:val="00B21F12"/>
    <w:rsid w:val="00B2733B"/>
    <w:rsid w:val="00B71528"/>
    <w:rsid w:val="00BF4CED"/>
    <w:rsid w:val="00C02E26"/>
    <w:rsid w:val="00C067C5"/>
    <w:rsid w:val="00C15F23"/>
    <w:rsid w:val="00C54F23"/>
    <w:rsid w:val="00C56B8F"/>
    <w:rsid w:val="00CA3692"/>
    <w:rsid w:val="00CA4571"/>
    <w:rsid w:val="00CA7DD1"/>
    <w:rsid w:val="00CC05D9"/>
    <w:rsid w:val="00CD6880"/>
    <w:rsid w:val="00CD7582"/>
    <w:rsid w:val="00CF4C36"/>
    <w:rsid w:val="00D0020C"/>
    <w:rsid w:val="00D06E8C"/>
    <w:rsid w:val="00D37F75"/>
    <w:rsid w:val="00D568D3"/>
    <w:rsid w:val="00D57B2F"/>
    <w:rsid w:val="00D65641"/>
    <w:rsid w:val="00D81F4E"/>
    <w:rsid w:val="00D8236B"/>
    <w:rsid w:val="00DB3B17"/>
    <w:rsid w:val="00DC56BE"/>
    <w:rsid w:val="00DD5782"/>
    <w:rsid w:val="00DD6B1D"/>
    <w:rsid w:val="00E42361"/>
    <w:rsid w:val="00E76367"/>
    <w:rsid w:val="00EB542D"/>
    <w:rsid w:val="00F25533"/>
    <w:rsid w:val="00F44505"/>
    <w:rsid w:val="00F6077F"/>
    <w:rsid w:val="00F63B5F"/>
    <w:rsid w:val="00F7777C"/>
    <w:rsid w:val="00F95B32"/>
    <w:rsid w:val="00FC0838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C42E"/>
  <w15:chartTrackingRefBased/>
  <w15:docId w15:val="{DE50009C-0567-477E-AEDD-F9D8BF6A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3F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6B8F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oursera.org/account/accomplishments/verify/GFADRATBCT3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aajui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ba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9084138D7C44B195030F32C395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DCD2-17B3-429C-A540-17F9591DE076}"/>
      </w:docPartPr>
      <w:docPartBody>
        <w:p w:rsidR="00694574" w:rsidRDefault="00ED26AC">
          <w:pPr>
            <w:pStyle w:val="739084138D7C44B195030F32C395CA4E"/>
          </w:pPr>
          <w:r w:rsidRPr="00843164">
            <w:t>Objective</w:t>
          </w:r>
        </w:p>
      </w:docPartBody>
    </w:docPart>
    <w:docPart>
      <w:docPartPr>
        <w:name w:val="BE537B21737F4464A6A9E02F40E1E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02BD7-1DEA-4869-9570-B0BFA48799BE}"/>
      </w:docPartPr>
      <w:docPartBody>
        <w:p w:rsidR="00694574" w:rsidRDefault="00ED26AC">
          <w:pPr>
            <w:pStyle w:val="BE537B21737F4464A6A9E02F40E1EB5B"/>
          </w:pPr>
          <w:r w:rsidRPr="00843164">
            <w:t>Experience</w:t>
          </w:r>
        </w:p>
      </w:docPartBody>
    </w:docPart>
    <w:docPart>
      <w:docPartPr>
        <w:name w:val="40676CD12E6745C0AB486DB138F86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6045A-6DB5-43C4-9753-87E95080223F}"/>
      </w:docPartPr>
      <w:docPartBody>
        <w:p w:rsidR="00694574" w:rsidRDefault="00ED26AC">
          <w:pPr>
            <w:pStyle w:val="40676CD12E6745C0AB486DB138F86D0B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C5"/>
    <w:rsid w:val="00067E94"/>
    <w:rsid w:val="002D3FC5"/>
    <w:rsid w:val="00694574"/>
    <w:rsid w:val="008B3EE7"/>
    <w:rsid w:val="009060CE"/>
    <w:rsid w:val="00E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9084138D7C44B195030F32C395CA4E">
    <w:name w:val="739084138D7C44B195030F32C395CA4E"/>
  </w:style>
  <w:style w:type="paragraph" w:customStyle="1" w:styleId="BE537B21737F4464A6A9E02F40E1EB5B">
    <w:name w:val="BE537B21737F4464A6A9E02F40E1EB5B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40676CD12E6745C0AB486DB138F86D0B">
    <w:name w:val="40676CD12E6745C0AB486DB138F86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Sinbad</dc:creator>
  <cp:lastModifiedBy>Sinbad Adjuik</cp:lastModifiedBy>
  <cp:revision>2</cp:revision>
  <cp:lastPrinted>2022-08-20T16:50:00Z</cp:lastPrinted>
  <dcterms:created xsi:type="dcterms:W3CDTF">2022-08-20T16:50:00Z</dcterms:created>
  <dcterms:modified xsi:type="dcterms:W3CDTF">2022-08-20T16:50:00Z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